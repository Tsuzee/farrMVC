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821" w:rsidRDefault="00D845B1">
      <w:r>
        <w:t>Inventory system and screen.</w:t>
      </w:r>
    </w:p>
    <w:p w:rsidR="00D845B1" w:rsidRDefault="00FC56EC">
      <w:r>
        <w:t xml:space="preserve">Weapon &amp; </w:t>
      </w:r>
      <w:r w:rsidR="00D845B1">
        <w:t>Item hot bar setting and usage.</w:t>
      </w:r>
    </w:p>
    <w:p w:rsidR="00D845B1" w:rsidRDefault="00D845B1">
      <w:r>
        <w:t>Short ranged attack for players, bit longer attack for some enemies.</w:t>
      </w:r>
    </w:p>
    <w:p w:rsidR="003E1821" w:rsidRDefault="003E1821"/>
    <w:p w:rsidR="003E1821" w:rsidRDefault="003E1821"/>
    <w:p w:rsidR="003E1821" w:rsidRDefault="003E1821">
      <w:r>
        <w:t>Items to move server side:</w:t>
      </w:r>
    </w:p>
    <w:p w:rsidR="003E1821" w:rsidRDefault="002442B6" w:rsidP="004228F3">
      <w:pPr>
        <w:pStyle w:val="ListParagraph"/>
        <w:numPr>
          <w:ilvl w:val="0"/>
          <w:numId w:val="1"/>
        </w:numPr>
      </w:pPr>
      <w:r>
        <w:t>Pass player pos back and forth, have one client determine collisions and damage</w:t>
      </w:r>
    </w:p>
    <w:p w:rsidR="000428A9" w:rsidRDefault="000428A9" w:rsidP="000428A9"/>
    <w:p w:rsidR="000428A9" w:rsidRDefault="000428A9" w:rsidP="000428A9">
      <w:r>
        <w:t>Use Q &amp; E to swap weapons, R to use potion, C to open character menus.</w:t>
      </w:r>
      <w:bookmarkStart w:id="0" w:name="_GoBack"/>
      <w:bookmarkEnd w:id="0"/>
    </w:p>
    <w:sectPr w:rsidR="00042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E63CA"/>
    <w:multiLevelType w:val="hybridMultilevel"/>
    <w:tmpl w:val="9810198C"/>
    <w:lvl w:ilvl="0" w:tplc="1C30A006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B37"/>
    <w:rsid w:val="000428A9"/>
    <w:rsid w:val="002442B6"/>
    <w:rsid w:val="00354680"/>
    <w:rsid w:val="003E1821"/>
    <w:rsid w:val="00561576"/>
    <w:rsid w:val="00585784"/>
    <w:rsid w:val="00D845B1"/>
    <w:rsid w:val="00F00B37"/>
    <w:rsid w:val="00FC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BCCE0"/>
  <w15:chartTrackingRefBased/>
  <w15:docId w15:val="{4FEA0CD0-9CEF-49E6-8088-77158B78B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A8F716CE</Template>
  <TotalTime>62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Farr (RIT Student)</dc:creator>
  <cp:keywords/>
  <dc:description/>
  <cp:lastModifiedBy>Darren Farr (RIT Student)</cp:lastModifiedBy>
  <cp:revision>5</cp:revision>
  <dcterms:created xsi:type="dcterms:W3CDTF">2016-10-04T13:36:00Z</dcterms:created>
  <dcterms:modified xsi:type="dcterms:W3CDTF">2016-11-01T12:38:00Z</dcterms:modified>
</cp:coreProperties>
</file>